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6C10AE82" w:rsidR="00D74B0B" w:rsidRPr="00CD29B1" w:rsidRDefault="00D74B0B" w:rsidP="009A5EC4">
      <w:pPr>
        <w:rPr>
          <w:rFonts w:cs="Calibri"/>
          <w:sz w:val="32"/>
          <w:szCs w:val="24"/>
          <w:lang w:val="en-US"/>
        </w:rPr>
      </w:pPr>
    </w:p>
    <w:p w14:paraId="0CE786DF" w14:textId="23897876" w:rsidR="00300978" w:rsidRPr="00CD29B1" w:rsidRDefault="00A322BB" w:rsidP="009A5EC4">
      <w:pPr>
        <w:jc w:val="center"/>
        <w:rPr>
          <w:rFonts w:cs="Calibri"/>
          <w:sz w:val="36"/>
          <w:szCs w:val="28"/>
        </w:rPr>
      </w:pPr>
      <w:r w:rsidRPr="00CD29B1">
        <w:rPr>
          <w:rFonts w:cs="Calibri"/>
          <w:sz w:val="36"/>
          <w:szCs w:val="28"/>
        </w:rPr>
        <w:t>УНИВЕРСИТЕТ ИТМО</w:t>
      </w:r>
    </w:p>
    <w:p w14:paraId="120436E0" w14:textId="77777777" w:rsidR="00A322BB" w:rsidRPr="00CD29B1" w:rsidRDefault="00A322BB" w:rsidP="009A5EC4">
      <w:pPr>
        <w:jc w:val="center"/>
        <w:rPr>
          <w:rFonts w:cs="Calibri"/>
          <w:sz w:val="32"/>
          <w:szCs w:val="24"/>
        </w:rPr>
      </w:pPr>
    </w:p>
    <w:p w14:paraId="292DE152" w14:textId="77777777" w:rsidR="00300978" w:rsidRPr="00CD29B1" w:rsidRDefault="00300978" w:rsidP="009A5EC4">
      <w:pPr>
        <w:jc w:val="center"/>
        <w:rPr>
          <w:rFonts w:cs="Calibri"/>
          <w:sz w:val="32"/>
          <w:szCs w:val="24"/>
        </w:rPr>
      </w:pPr>
      <w:r w:rsidRPr="00CD29B1">
        <w:rPr>
          <w:rFonts w:cs="Calibr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CD29B1" w:rsidRDefault="00300978" w:rsidP="009A5EC4">
      <w:pPr>
        <w:jc w:val="center"/>
        <w:rPr>
          <w:rFonts w:cs="Calibri"/>
          <w:sz w:val="32"/>
          <w:szCs w:val="24"/>
        </w:rPr>
      </w:pPr>
      <w:r w:rsidRPr="00CD29B1">
        <w:rPr>
          <w:rFonts w:cs="Calibr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CD29B1" w:rsidRDefault="00300978" w:rsidP="009A5EC4">
      <w:pPr>
        <w:jc w:val="center"/>
        <w:rPr>
          <w:rFonts w:cs="Calibri"/>
          <w:sz w:val="32"/>
          <w:szCs w:val="24"/>
        </w:rPr>
      </w:pPr>
      <w:r w:rsidRPr="00CD29B1">
        <w:rPr>
          <w:rFonts w:cs="Calibri"/>
          <w:sz w:val="32"/>
          <w:szCs w:val="24"/>
        </w:rPr>
        <w:t>Дисциплина «</w:t>
      </w:r>
      <w:r w:rsidR="009A5EC4" w:rsidRPr="00CD29B1">
        <w:rPr>
          <w:rFonts w:cs="Calibri"/>
          <w:sz w:val="32"/>
          <w:szCs w:val="24"/>
        </w:rPr>
        <w:t>Системы искусственного интеллекта</w:t>
      </w:r>
      <w:r w:rsidRPr="00CD29B1">
        <w:rPr>
          <w:rFonts w:cs="Calibri"/>
          <w:sz w:val="32"/>
          <w:szCs w:val="24"/>
        </w:rPr>
        <w:t>»</w:t>
      </w:r>
    </w:p>
    <w:p w14:paraId="67B9FA69" w14:textId="77777777" w:rsidR="00300978" w:rsidRPr="00CD29B1" w:rsidRDefault="00300978" w:rsidP="009A5EC4">
      <w:pPr>
        <w:jc w:val="center"/>
        <w:rPr>
          <w:rFonts w:cs="Calibri"/>
          <w:sz w:val="32"/>
          <w:szCs w:val="24"/>
        </w:rPr>
      </w:pPr>
    </w:p>
    <w:p w14:paraId="77F0B8B7" w14:textId="77777777" w:rsidR="00300978" w:rsidRPr="00CD29B1" w:rsidRDefault="00300978" w:rsidP="009A5EC4">
      <w:pPr>
        <w:jc w:val="center"/>
        <w:rPr>
          <w:rFonts w:cs="Calibri"/>
          <w:sz w:val="32"/>
          <w:szCs w:val="24"/>
        </w:rPr>
      </w:pPr>
    </w:p>
    <w:p w14:paraId="68EB3B64" w14:textId="77777777" w:rsidR="00300978" w:rsidRPr="00CD29B1" w:rsidRDefault="00300978" w:rsidP="009A5EC4">
      <w:pPr>
        <w:jc w:val="center"/>
        <w:rPr>
          <w:rFonts w:cs="Calibri"/>
          <w:sz w:val="32"/>
          <w:szCs w:val="24"/>
        </w:rPr>
      </w:pPr>
    </w:p>
    <w:p w14:paraId="23524F5C" w14:textId="38E65609" w:rsidR="00300978" w:rsidRPr="00613E67" w:rsidRDefault="00C625B7" w:rsidP="009A5EC4">
      <w:pPr>
        <w:jc w:val="center"/>
        <w:rPr>
          <w:rFonts w:cs="Calibri"/>
          <w:b/>
          <w:sz w:val="36"/>
          <w:szCs w:val="24"/>
        </w:rPr>
      </w:pPr>
      <w:r w:rsidRPr="00CD29B1">
        <w:rPr>
          <w:rFonts w:cs="Calibri"/>
          <w:b/>
          <w:sz w:val="36"/>
          <w:szCs w:val="24"/>
        </w:rPr>
        <w:t>Лабораторная работа №</w:t>
      </w:r>
      <w:r w:rsidR="008A7838" w:rsidRPr="00613E67">
        <w:rPr>
          <w:rFonts w:cs="Calibri"/>
          <w:b/>
          <w:sz w:val="36"/>
          <w:szCs w:val="24"/>
        </w:rPr>
        <w:t>4</w:t>
      </w:r>
    </w:p>
    <w:p w14:paraId="13CDC905" w14:textId="001C75A9" w:rsidR="00300978" w:rsidRPr="00CD29B1" w:rsidRDefault="007663F2" w:rsidP="009A5EC4">
      <w:pPr>
        <w:rPr>
          <w:rFonts w:cs="Calibri"/>
          <w:i/>
          <w:iCs/>
          <w:sz w:val="32"/>
          <w:szCs w:val="24"/>
        </w:rPr>
      </w:pPr>
      <w:r w:rsidRPr="00CD29B1">
        <w:rPr>
          <w:rFonts w:cs="Calibri"/>
          <w:i/>
          <w:iCs/>
          <w:sz w:val="32"/>
          <w:szCs w:val="24"/>
        </w:rPr>
        <w:tab/>
      </w:r>
      <w:r w:rsidRPr="00CD29B1">
        <w:rPr>
          <w:rFonts w:cs="Calibri"/>
          <w:i/>
          <w:iCs/>
          <w:sz w:val="32"/>
          <w:szCs w:val="24"/>
        </w:rPr>
        <w:tab/>
      </w:r>
      <w:r w:rsidRPr="00CD29B1">
        <w:rPr>
          <w:rFonts w:cs="Calibri"/>
          <w:i/>
          <w:iCs/>
          <w:sz w:val="32"/>
          <w:szCs w:val="24"/>
        </w:rPr>
        <w:tab/>
      </w:r>
      <w:r w:rsidRPr="00CD29B1">
        <w:rPr>
          <w:rFonts w:cs="Calibri"/>
          <w:i/>
          <w:iCs/>
          <w:sz w:val="32"/>
          <w:szCs w:val="24"/>
        </w:rPr>
        <w:tab/>
      </w:r>
      <w:r w:rsidRPr="00CD29B1">
        <w:rPr>
          <w:rFonts w:cs="Calibri"/>
          <w:i/>
          <w:iCs/>
          <w:sz w:val="32"/>
          <w:szCs w:val="24"/>
        </w:rPr>
        <w:tab/>
        <w:t xml:space="preserve">     Вариант 3</w:t>
      </w:r>
    </w:p>
    <w:p w14:paraId="183508DB" w14:textId="77777777" w:rsidR="009A5EC4" w:rsidRPr="00CD29B1" w:rsidRDefault="009A5EC4" w:rsidP="009A5EC4">
      <w:pPr>
        <w:rPr>
          <w:rFonts w:cs="Calibri"/>
          <w:sz w:val="32"/>
          <w:szCs w:val="24"/>
        </w:rPr>
      </w:pPr>
    </w:p>
    <w:p w14:paraId="58A57DFC" w14:textId="77777777" w:rsidR="00300978" w:rsidRPr="00CD29B1" w:rsidRDefault="00300978" w:rsidP="009A5EC4">
      <w:pPr>
        <w:rPr>
          <w:rFonts w:cs="Calibri"/>
          <w:sz w:val="32"/>
          <w:szCs w:val="24"/>
        </w:rPr>
      </w:pPr>
    </w:p>
    <w:p w14:paraId="5FDF1D16" w14:textId="77777777" w:rsidR="00300978" w:rsidRPr="00CD29B1" w:rsidRDefault="00300978" w:rsidP="009A5EC4">
      <w:pPr>
        <w:ind w:left="6372"/>
        <w:rPr>
          <w:rFonts w:cs="Calibri"/>
          <w:sz w:val="28"/>
          <w:szCs w:val="32"/>
        </w:rPr>
      </w:pPr>
      <w:r w:rsidRPr="00CD29B1">
        <w:rPr>
          <w:rFonts w:cs="Calibri"/>
          <w:sz w:val="28"/>
          <w:szCs w:val="32"/>
        </w:rPr>
        <w:t>Студент</w:t>
      </w:r>
    </w:p>
    <w:p w14:paraId="0D6BCE74" w14:textId="434AD5DD" w:rsidR="00300978" w:rsidRPr="00CD29B1" w:rsidRDefault="00C84325" w:rsidP="009A5EC4">
      <w:pPr>
        <w:ind w:left="6372"/>
        <w:rPr>
          <w:rFonts w:cs="Calibri"/>
          <w:i/>
          <w:iCs/>
          <w:sz w:val="28"/>
          <w:szCs w:val="32"/>
        </w:rPr>
      </w:pPr>
      <w:r w:rsidRPr="00CD29B1">
        <w:rPr>
          <w:rFonts w:cs="Calibri"/>
          <w:i/>
          <w:iCs/>
          <w:sz w:val="28"/>
          <w:szCs w:val="32"/>
        </w:rPr>
        <w:t>Кузнецов</w:t>
      </w:r>
      <w:r w:rsidR="00300978" w:rsidRPr="00CD29B1">
        <w:rPr>
          <w:rFonts w:cs="Calibri"/>
          <w:i/>
          <w:iCs/>
          <w:sz w:val="28"/>
          <w:szCs w:val="32"/>
        </w:rPr>
        <w:t xml:space="preserve"> </w:t>
      </w:r>
      <w:r w:rsidRPr="00CD29B1">
        <w:rPr>
          <w:rFonts w:cs="Calibri"/>
          <w:i/>
          <w:iCs/>
          <w:sz w:val="28"/>
          <w:szCs w:val="32"/>
        </w:rPr>
        <w:t>М</w:t>
      </w:r>
      <w:r w:rsidR="0013169B" w:rsidRPr="00CD29B1">
        <w:rPr>
          <w:rFonts w:cs="Calibri"/>
          <w:i/>
          <w:iCs/>
          <w:sz w:val="28"/>
          <w:szCs w:val="32"/>
        </w:rPr>
        <w:t>.</w:t>
      </w:r>
      <w:r w:rsidR="00224FE9" w:rsidRPr="00CD29B1">
        <w:rPr>
          <w:rFonts w:cs="Calibri"/>
          <w:i/>
          <w:iCs/>
          <w:sz w:val="28"/>
          <w:szCs w:val="32"/>
        </w:rPr>
        <w:t xml:space="preserve"> </w:t>
      </w:r>
      <w:r w:rsidRPr="00CD29B1">
        <w:rPr>
          <w:rFonts w:cs="Calibri"/>
          <w:i/>
          <w:iCs/>
          <w:sz w:val="28"/>
          <w:szCs w:val="32"/>
        </w:rPr>
        <w:t>А</w:t>
      </w:r>
      <w:r w:rsidR="00224FE9" w:rsidRPr="00CD29B1">
        <w:rPr>
          <w:rFonts w:cs="Calibri"/>
          <w:i/>
          <w:iCs/>
          <w:sz w:val="28"/>
          <w:szCs w:val="32"/>
        </w:rPr>
        <w:t>.</w:t>
      </w:r>
    </w:p>
    <w:p w14:paraId="5D838CA5" w14:textId="4E7CE7F3" w:rsidR="00CE2C02" w:rsidRPr="009A5EC4" w:rsidRDefault="21B35A74" w:rsidP="009A5EC4">
      <w:pPr>
        <w:ind w:left="6372"/>
        <w:rPr>
          <w:i/>
          <w:sz w:val="28"/>
          <w:szCs w:val="28"/>
        </w:rPr>
      </w:pPr>
      <w:r w:rsidRPr="009A5EC4">
        <w:rPr>
          <w:i/>
          <w:iCs/>
          <w:sz w:val="28"/>
          <w:szCs w:val="28"/>
          <w:lang w:val="en-US"/>
        </w:rPr>
        <w:t>P</w:t>
      </w:r>
      <w:r w:rsidRPr="009A5EC4">
        <w:rPr>
          <w:i/>
          <w:iCs/>
          <w:sz w:val="28"/>
          <w:szCs w:val="28"/>
        </w:rPr>
        <w:t>331</w:t>
      </w:r>
      <w:r w:rsidR="00C84325">
        <w:rPr>
          <w:i/>
          <w:iCs/>
          <w:sz w:val="28"/>
          <w:szCs w:val="28"/>
        </w:rPr>
        <w:t>3</w:t>
      </w:r>
      <w:r w:rsidRPr="009A5EC4">
        <w:rPr>
          <w:i/>
          <w:iCs/>
          <w:sz w:val="28"/>
          <w:szCs w:val="28"/>
        </w:rPr>
        <w:t>1</w:t>
      </w:r>
    </w:p>
    <w:p w14:paraId="7BDBFC79" w14:textId="77777777" w:rsidR="00300978" w:rsidRPr="00CD29B1" w:rsidRDefault="00300978" w:rsidP="009A5EC4">
      <w:pPr>
        <w:ind w:left="6372"/>
        <w:rPr>
          <w:rFonts w:cs="Calibri"/>
          <w:sz w:val="28"/>
          <w:szCs w:val="32"/>
        </w:rPr>
      </w:pPr>
    </w:p>
    <w:p w14:paraId="4171A0F9" w14:textId="77777777" w:rsidR="00300978" w:rsidRPr="00CD29B1" w:rsidRDefault="00300978" w:rsidP="009A5EC4">
      <w:pPr>
        <w:ind w:left="6372"/>
        <w:rPr>
          <w:rFonts w:cs="Calibri"/>
          <w:sz w:val="28"/>
          <w:szCs w:val="32"/>
        </w:rPr>
      </w:pPr>
      <w:r w:rsidRPr="00CD29B1">
        <w:rPr>
          <w:rFonts w:cs="Calibri"/>
          <w:sz w:val="28"/>
          <w:szCs w:val="32"/>
        </w:rPr>
        <w:t>Преподаватель</w:t>
      </w:r>
    </w:p>
    <w:p w14:paraId="3F394367" w14:textId="3C2CB8E1" w:rsidR="00300978" w:rsidRPr="00CD29B1" w:rsidRDefault="00C84325" w:rsidP="009A5EC4">
      <w:pPr>
        <w:ind w:left="6372"/>
        <w:rPr>
          <w:rFonts w:cs="Calibri"/>
          <w:i/>
          <w:iCs/>
          <w:sz w:val="28"/>
          <w:szCs w:val="32"/>
        </w:rPr>
      </w:pPr>
      <w:r w:rsidRPr="00CD29B1">
        <w:rPr>
          <w:rFonts w:cs="Calibri"/>
          <w:i/>
          <w:iCs/>
          <w:sz w:val="28"/>
          <w:szCs w:val="32"/>
        </w:rPr>
        <w:t>Авдюшина</w:t>
      </w:r>
      <w:r w:rsidR="009A5EC4" w:rsidRPr="00CD29B1">
        <w:rPr>
          <w:rFonts w:cs="Calibri"/>
          <w:i/>
          <w:iCs/>
          <w:sz w:val="28"/>
          <w:szCs w:val="32"/>
        </w:rPr>
        <w:t xml:space="preserve"> </w:t>
      </w:r>
      <w:r w:rsidRPr="00CD29B1">
        <w:rPr>
          <w:rFonts w:cs="Calibri"/>
          <w:i/>
          <w:iCs/>
          <w:sz w:val="28"/>
          <w:szCs w:val="32"/>
        </w:rPr>
        <w:t>А</w:t>
      </w:r>
      <w:r w:rsidR="009A5EC4" w:rsidRPr="00CD29B1">
        <w:rPr>
          <w:rFonts w:cs="Calibri"/>
          <w:i/>
          <w:iCs/>
          <w:sz w:val="28"/>
          <w:szCs w:val="32"/>
        </w:rPr>
        <w:t xml:space="preserve">. </w:t>
      </w:r>
      <w:r w:rsidRPr="00CD29B1">
        <w:rPr>
          <w:rFonts w:cs="Calibri"/>
          <w:i/>
          <w:iCs/>
          <w:sz w:val="28"/>
          <w:szCs w:val="32"/>
        </w:rPr>
        <w:t>Е</w:t>
      </w:r>
      <w:r w:rsidR="009A5EC4" w:rsidRPr="00CD29B1">
        <w:rPr>
          <w:rFonts w:cs="Calibri"/>
          <w:i/>
          <w:iCs/>
          <w:sz w:val="28"/>
          <w:szCs w:val="32"/>
        </w:rPr>
        <w:t>.</w:t>
      </w:r>
    </w:p>
    <w:p w14:paraId="12DBA32F" w14:textId="77777777" w:rsidR="00300978" w:rsidRPr="00CD29B1" w:rsidRDefault="00300978" w:rsidP="009A5EC4">
      <w:pPr>
        <w:rPr>
          <w:rFonts w:cs="Calibri"/>
          <w:szCs w:val="24"/>
        </w:rPr>
      </w:pPr>
    </w:p>
    <w:p w14:paraId="0F0FF09C" w14:textId="77777777" w:rsidR="00300978" w:rsidRPr="00CD29B1" w:rsidRDefault="00300978" w:rsidP="009A5EC4">
      <w:pPr>
        <w:rPr>
          <w:rFonts w:cs="Calibri"/>
          <w:szCs w:val="24"/>
        </w:rPr>
      </w:pPr>
    </w:p>
    <w:p w14:paraId="3EDD820C" w14:textId="18D7C3E8" w:rsidR="00300978" w:rsidRPr="00CD29B1" w:rsidRDefault="00300978" w:rsidP="009A5EC4">
      <w:pPr>
        <w:jc w:val="center"/>
        <w:rPr>
          <w:rFonts w:cs="Calibri"/>
          <w:sz w:val="28"/>
          <w:szCs w:val="24"/>
        </w:rPr>
      </w:pPr>
    </w:p>
    <w:p w14:paraId="28835534" w14:textId="77777777" w:rsidR="00C625B7" w:rsidRPr="00CD29B1" w:rsidRDefault="00C625B7" w:rsidP="009A5EC4">
      <w:pPr>
        <w:jc w:val="center"/>
        <w:rPr>
          <w:rFonts w:cs="Calibri"/>
          <w:sz w:val="28"/>
          <w:szCs w:val="24"/>
        </w:rPr>
      </w:pPr>
    </w:p>
    <w:p w14:paraId="52D2DB67" w14:textId="77777777" w:rsidR="00300978" w:rsidRPr="00CD29B1" w:rsidRDefault="00300978" w:rsidP="009A5EC4">
      <w:pPr>
        <w:jc w:val="center"/>
        <w:rPr>
          <w:rFonts w:cs="Calibri"/>
          <w:sz w:val="28"/>
          <w:szCs w:val="24"/>
        </w:rPr>
      </w:pPr>
    </w:p>
    <w:p w14:paraId="7E37DE79" w14:textId="7DBA7F0D" w:rsidR="00300978" w:rsidRPr="00CD29B1" w:rsidRDefault="00300978" w:rsidP="009A5EC4">
      <w:pPr>
        <w:jc w:val="center"/>
        <w:rPr>
          <w:rFonts w:cs="Calibri"/>
          <w:sz w:val="28"/>
          <w:szCs w:val="24"/>
        </w:rPr>
      </w:pPr>
    </w:p>
    <w:p w14:paraId="0E6867B3" w14:textId="7159CF7C" w:rsidR="00300978" w:rsidRPr="00CD29B1" w:rsidRDefault="00300978" w:rsidP="009A5EC4">
      <w:pPr>
        <w:jc w:val="center"/>
        <w:rPr>
          <w:rFonts w:cs="Calibri"/>
          <w:sz w:val="28"/>
          <w:szCs w:val="24"/>
        </w:rPr>
      </w:pPr>
      <w:r w:rsidRPr="00CD29B1">
        <w:rPr>
          <w:rFonts w:cs="Calibri"/>
          <w:sz w:val="28"/>
          <w:szCs w:val="24"/>
        </w:rPr>
        <w:t>Санкт-Петербург, 20</w:t>
      </w:r>
      <w:r w:rsidR="005739EC" w:rsidRPr="00CD29B1">
        <w:rPr>
          <w:rFonts w:cs="Calibri"/>
          <w:sz w:val="28"/>
          <w:szCs w:val="24"/>
        </w:rPr>
        <w:t>2</w:t>
      </w:r>
      <w:r w:rsidR="00C84325" w:rsidRPr="00CD29B1">
        <w:rPr>
          <w:rFonts w:cs="Calibri"/>
          <w:sz w:val="28"/>
          <w:szCs w:val="24"/>
        </w:rPr>
        <w:t>2</w:t>
      </w:r>
      <w:r w:rsidRPr="00CD29B1">
        <w:rPr>
          <w:rFonts w:cs="Calibri"/>
          <w:sz w:val="28"/>
          <w:szCs w:val="24"/>
        </w:rPr>
        <w:t xml:space="preserve"> г.</w:t>
      </w:r>
    </w:p>
    <w:p w14:paraId="1F1EED0F" w14:textId="6F7C01CC" w:rsidR="00981A92" w:rsidRPr="009A5EC4" w:rsidRDefault="00981A92" w:rsidP="009A5EC4">
      <w:pPr>
        <w:rPr>
          <w:bCs/>
          <w:sz w:val="28"/>
          <w:szCs w:val="18"/>
        </w:rPr>
      </w:pPr>
    </w:p>
    <w:p w14:paraId="2E782FCB" w14:textId="643B7988" w:rsidR="00C625B7" w:rsidRPr="009A5EC4" w:rsidRDefault="00C625B7" w:rsidP="009A5EC4">
      <w:pPr>
        <w:jc w:val="center"/>
        <w:rPr>
          <w:bCs/>
          <w:sz w:val="36"/>
        </w:rPr>
      </w:pPr>
      <w:r w:rsidRPr="009A5EC4">
        <w:rPr>
          <w:bCs/>
          <w:sz w:val="36"/>
        </w:rPr>
        <w:lastRenderedPageBreak/>
        <w:t>Описание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3441"/>
        <w:gridCol w:w="1701"/>
        <w:gridCol w:w="3680"/>
      </w:tblGrid>
      <w:tr w:rsidR="008A7838" w:rsidRPr="00613E67" w14:paraId="528EFA4A" w14:textId="77777777" w:rsidTr="00CD29B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F1C60" w14:textId="77777777" w:rsidR="00C84325" w:rsidRPr="00CD29B1" w:rsidRDefault="00C84325" w:rsidP="00CD29B1">
            <w:pPr>
              <w:spacing w:after="0" w:line="240" w:lineRule="auto"/>
              <w:rPr>
                <w:lang w:val="en-US"/>
              </w:rPr>
            </w:pPr>
            <w:r w:rsidRPr="00CD29B1">
              <w:rPr>
                <w:lang w:val="en-US"/>
              </w:rPr>
              <w:t>3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060FF" w14:textId="77777777" w:rsidR="00C84325" w:rsidRPr="00CD29B1" w:rsidRDefault="00C84325" w:rsidP="00CD29B1">
            <w:pPr>
              <w:spacing w:after="0" w:line="240" w:lineRule="auto"/>
              <w:rPr>
                <w:lang w:val="en-US"/>
              </w:rPr>
            </w:pPr>
            <w:proofErr w:type="gramStart"/>
            <w:r w:rsidRPr="00CD29B1">
              <w:rPr>
                <w:lang w:val="en-US"/>
              </w:rPr>
              <w:t>Absolute(</w:t>
            </w:r>
            <w:proofErr w:type="gramEnd"/>
            <w:r w:rsidRPr="00CD29B1">
              <w:rPr>
                <w:lang w:val="en-US"/>
              </w:rPr>
              <w:t>Sin(x)) X: 6,3..6.3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5F379" w14:textId="77777777" w:rsidR="00C84325" w:rsidRPr="00CD29B1" w:rsidRDefault="00C84325" w:rsidP="00CD29B1">
            <w:pPr>
              <w:spacing w:after="0" w:line="240" w:lineRule="auto"/>
              <w:rPr>
                <w:lang w:val="en-US"/>
              </w:rPr>
            </w:pPr>
            <w:r w:rsidRPr="00CD29B1">
              <w:rPr>
                <w:lang w:val="en-US"/>
              </w:rPr>
              <w:t>Handwritten digits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A44D1" w14:textId="77777777" w:rsidR="00C84325" w:rsidRPr="00CD29B1" w:rsidRDefault="00C84325" w:rsidP="00CD29B1">
            <w:pPr>
              <w:spacing w:after="0" w:line="240" w:lineRule="auto"/>
              <w:rPr>
                <w:lang w:val="en-US"/>
              </w:rPr>
            </w:pPr>
            <w:r w:rsidRPr="00CD29B1">
              <w:rPr>
                <w:lang w:val="en-US"/>
              </w:rPr>
              <w:t>Regularization L2, output layer activation type</w:t>
            </w:r>
          </w:p>
        </w:tc>
      </w:tr>
    </w:tbl>
    <w:p w14:paraId="0C8A153D" w14:textId="77777777" w:rsidR="0084595F" w:rsidRDefault="0084595F" w:rsidP="0084595F">
      <w:pPr>
        <w:pStyle w:val="a4"/>
        <w:numPr>
          <w:ilvl w:val="0"/>
          <w:numId w:val="35"/>
        </w:numPr>
        <w:suppressAutoHyphens/>
        <w:autoSpaceDN w:val="0"/>
        <w:spacing w:line="242" w:lineRule="auto"/>
        <w:textAlignment w:val="baseline"/>
      </w:pPr>
      <w:r w:rsidRPr="000D2E72">
        <w:t xml:space="preserve">Изменяя </w:t>
      </w:r>
      <w:proofErr w:type="spellStart"/>
      <w:r w:rsidRPr="000D2E72">
        <w:t>гиперпараметры</w:t>
      </w:r>
      <w:proofErr w:type="spellEnd"/>
      <w:r w:rsidRPr="000D2E72">
        <w:t>, постарайтесь достичь максимального значения точности (не менее 0,95) для модели части 2 с фиксированным количеством эпох 20.</w:t>
      </w:r>
    </w:p>
    <w:p w14:paraId="285D8DEB" w14:textId="77777777" w:rsidR="0084595F" w:rsidRDefault="0084595F" w:rsidP="0084595F">
      <w:pPr>
        <w:pStyle w:val="a4"/>
        <w:numPr>
          <w:ilvl w:val="0"/>
          <w:numId w:val="35"/>
        </w:numPr>
        <w:suppressAutoHyphens/>
        <w:autoSpaceDN w:val="0"/>
        <w:spacing w:line="242" w:lineRule="auto"/>
        <w:textAlignment w:val="baseline"/>
      </w:pPr>
      <w:r w:rsidRPr="000D2E72">
        <w:t xml:space="preserve">Измените значение 1-го </w:t>
      </w:r>
      <w:proofErr w:type="spellStart"/>
      <w:r w:rsidRPr="000D2E72">
        <w:t>гиперпараметра</w:t>
      </w:r>
      <w:proofErr w:type="spellEnd"/>
      <w:r w:rsidRPr="000D2E72">
        <w:t xml:space="preserve"> с </w:t>
      </w:r>
      <w:proofErr w:type="spellStart"/>
      <w:r w:rsidRPr="000D2E72">
        <w:t>min</w:t>
      </w:r>
      <w:proofErr w:type="spellEnd"/>
      <w:r w:rsidRPr="000D2E72">
        <w:t xml:space="preserve"> на </w:t>
      </w:r>
      <w:proofErr w:type="spellStart"/>
      <w:r w:rsidRPr="000D2E72">
        <w:t>max</w:t>
      </w:r>
      <w:proofErr w:type="spellEnd"/>
      <w:r w:rsidRPr="000D2E72">
        <w:t xml:space="preserve"> с минимальным шагом, зависит от вашего варианта.</w:t>
      </w:r>
    </w:p>
    <w:p w14:paraId="281A3229" w14:textId="77777777" w:rsidR="0084595F" w:rsidRDefault="0084595F" w:rsidP="0084595F">
      <w:pPr>
        <w:pStyle w:val="a4"/>
        <w:numPr>
          <w:ilvl w:val="0"/>
          <w:numId w:val="35"/>
        </w:numPr>
        <w:suppressAutoHyphens/>
        <w:autoSpaceDN w:val="0"/>
        <w:spacing w:line="242" w:lineRule="auto"/>
        <w:textAlignment w:val="baseline"/>
      </w:pPr>
      <w:r w:rsidRPr="000D2E72">
        <w:t>Покажите влияние на результат с помощью графиков.</w:t>
      </w:r>
    </w:p>
    <w:p w14:paraId="100314CE" w14:textId="77777777" w:rsidR="0084595F" w:rsidRDefault="0084595F" w:rsidP="0084595F">
      <w:pPr>
        <w:pStyle w:val="a4"/>
        <w:numPr>
          <w:ilvl w:val="0"/>
          <w:numId w:val="35"/>
        </w:numPr>
        <w:suppressAutoHyphens/>
        <w:autoSpaceDN w:val="0"/>
        <w:spacing w:line="242" w:lineRule="auto"/>
        <w:textAlignment w:val="baseline"/>
      </w:pPr>
      <w:r w:rsidRPr="000D2E72">
        <w:t xml:space="preserve">Опишите влияние каждого </w:t>
      </w:r>
      <w:proofErr w:type="spellStart"/>
      <w:r w:rsidRPr="000D2E72">
        <w:t>гиперпараметра</w:t>
      </w:r>
      <w:proofErr w:type="spellEnd"/>
      <w:r w:rsidRPr="000D2E72">
        <w:t xml:space="preserve"> на точность.</w:t>
      </w:r>
    </w:p>
    <w:p w14:paraId="6141E85E" w14:textId="77777777" w:rsidR="0084595F" w:rsidRDefault="0084595F" w:rsidP="0084595F">
      <w:pPr>
        <w:pStyle w:val="a4"/>
        <w:numPr>
          <w:ilvl w:val="0"/>
          <w:numId w:val="35"/>
        </w:numPr>
        <w:suppressAutoHyphens/>
        <w:autoSpaceDN w:val="0"/>
        <w:spacing w:line="242" w:lineRule="auto"/>
        <w:textAlignment w:val="baseline"/>
      </w:pPr>
      <w:r w:rsidRPr="000D2E72">
        <w:t xml:space="preserve">Установите значение </w:t>
      </w:r>
      <w:proofErr w:type="spellStart"/>
      <w:r w:rsidRPr="000D2E72">
        <w:t>гиперпараметра</w:t>
      </w:r>
      <w:proofErr w:type="spellEnd"/>
      <w:r w:rsidRPr="000D2E72">
        <w:t xml:space="preserve"> обратно на то, которое обеспечивало максимальную точность.</w:t>
      </w:r>
    </w:p>
    <w:p w14:paraId="3E352B21" w14:textId="04E03788" w:rsidR="00225865" w:rsidRPr="0084595F" w:rsidRDefault="0084595F" w:rsidP="0084595F">
      <w:pPr>
        <w:pStyle w:val="a4"/>
        <w:numPr>
          <w:ilvl w:val="0"/>
          <w:numId w:val="35"/>
        </w:numPr>
        <w:suppressAutoHyphens/>
        <w:autoSpaceDN w:val="0"/>
        <w:spacing w:line="242" w:lineRule="auto"/>
        <w:textAlignment w:val="baseline"/>
      </w:pPr>
      <w:r w:rsidRPr="000D2E72">
        <w:t xml:space="preserve">Повторите </w:t>
      </w:r>
      <w:proofErr w:type="gramStart"/>
      <w:r w:rsidRPr="000D2E72">
        <w:t>2-5</w:t>
      </w:r>
      <w:proofErr w:type="gramEnd"/>
      <w:r w:rsidRPr="000D2E72">
        <w:t xml:space="preserve"> шагов для второго </w:t>
      </w:r>
      <w:proofErr w:type="spellStart"/>
      <w:r w:rsidRPr="000D2E72">
        <w:t>гиперпараметра</w:t>
      </w:r>
      <w:proofErr w:type="spellEnd"/>
      <w:r w:rsidRPr="000D2E72">
        <w:t>.</w:t>
      </w:r>
    </w:p>
    <w:p w14:paraId="2643E1C9" w14:textId="5669AB95" w:rsidR="00C84325" w:rsidRPr="00613E67" w:rsidRDefault="00C84325" w:rsidP="00613E67">
      <w:pPr>
        <w:pStyle w:val="Textbody"/>
        <w:shd w:val="clear" w:color="auto" w:fill="FFFFFF"/>
        <w:spacing w:before="58" w:after="58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u-RU"/>
        </w:rPr>
      </w:pPr>
      <w:r w:rsidRPr="0084595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u-RU"/>
        </w:rPr>
        <w:t>Часть 1.</w:t>
      </w:r>
    </w:p>
    <w:p w14:paraId="1CDF9ED6" w14:textId="56B9A03A" w:rsidR="00D0690A" w:rsidRDefault="00D0690A" w:rsidP="00D0690A">
      <w:pPr>
        <w:pStyle w:val="Textbody"/>
        <w:shd w:val="clear" w:color="auto" w:fill="FFFFFF"/>
        <w:spacing w:before="58" w:after="58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Параметры, при которых удалось достичь наибольшей достоверности:</w:t>
      </w:r>
    </w:p>
    <w:p w14:paraId="1BA04506" w14:textId="7AD1170B" w:rsidR="00333509" w:rsidRDefault="008A7838" w:rsidP="00C84325">
      <w:pPr>
        <w:spacing w:after="0"/>
        <w:rPr>
          <w:rFonts w:ascii="Times New Roman" w:hAnsi="Times New Roman"/>
          <w:noProof/>
          <w:sz w:val="24"/>
          <w:szCs w:val="24"/>
        </w:rPr>
      </w:pPr>
      <w:r w:rsidRPr="00DC3C53">
        <w:rPr>
          <w:noProof/>
        </w:rPr>
        <w:drawing>
          <wp:inline distT="0" distB="0" distL="0" distR="0" wp14:anchorId="4249B1CC" wp14:editId="186BCE2B">
            <wp:extent cx="5943600" cy="2171700"/>
            <wp:effectExtent l="0" t="0" r="0" b="0"/>
            <wp:docPr id="3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9B90" w14:textId="1F326C92" w:rsidR="00D0690A" w:rsidRDefault="00D0690A" w:rsidP="00C84325">
      <w:pPr>
        <w:spacing w:after="0"/>
        <w:rPr>
          <w:rFonts w:ascii="Times New Roman" w:hAnsi="Times New Roman"/>
          <w:b/>
          <w:bCs/>
          <w:noProof/>
          <w:sz w:val="32"/>
          <w:szCs w:val="32"/>
          <w:u w:val="single"/>
        </w:rPr>
      </w:pPr>
    </w:p>
    <w:p w14:paraId="6C7BE0C6" w14:textId="798DACBE" w:rsidR="009551C7" w:rsidRDefault="009551C7" w:rsidP="00C84325">
      <w:p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При дальнейшем изменении количества эпох нейронка переобучалась, и достоверность упиралась в это значение с незначительной погрешностью.</w:t>
      </w:r>
    </w:p>
    <w:p w14:paraId="4B28F5D3" w14:textId="7D6B82C7" w:rsidR="009551C7" w:rsidRDefault="009551C7" w:rsidP="00C84325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0851869" w14:textId="6C05B024" w:rsidR="009551C7" w:rsidRPr="009551C7" w:rsidRDefault="009551C7" w:rsidP="00C84325">
      <w:p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Макс. достоверность – 89%</w:t>
      </w:r>
    </w:p>
    <w:p w14:paraId="416B9F6D" w14:textId="31433F2E" w:rsidR="009551C7" w:rsidRDefault="009551C7" w:rsidP="00C84325">
      <w:pPr>
        <w:spacing w:after="0"/>
        <w:rPr>
          <w:rFonts w:ascii="Times New Roman" w:hAnsi="Times New Roman"/>
          <w:b/>
          <w:bCs/>
          <w:noProof/>
          <w:sz w:val="32"/>
          <w:szCs w:val="32"/>
          <w:u w:val="single"/>
        </w:rPr>
      </w:pPr>
    </w:p>
    <w:p w14:paraId="7BDB82FA" w14:textId="6153AA43" w:rsidR="009551C7" w:rsidRPr="009551C7" w:rsidRDefault="008A7838" w:rsidP="00C84325">
      <w:pPr>
        <w:spacing w:after="0"/>
        <w:rPr>
          <w:rFonts w:ascii="Times New Roman" w:hAnsi="Times New Roman"/>
          <w:b/>
          <w:bCs/>
          <w:noProof/>
          <w:sz w:val="32"/>
          <w:szCs w:val="32"/>
          <w:u w:val="single"/>
        </w:rPr>
      </w:pPr>
      <w:r w:rsidRPr="00DC3C53">
        <w:rPr>
          <w:noProof/>
        </w:rPr>
        <w:drawing>
          <wp:inline distT="0" distB="0" distL="0" distR="0" wp14:anchorId="656E1F1D" wp14:editId="625E93A9">
            <wp:extent cx="2895600" cy="2125980"/>
            <wp:effectExtent l="0" t="0" r="0" b="0"/>
            <wp:docPr id="3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C53">
        <w:rPr>
          <w:noProof/>
        </w:rPr>
        <w:drawing>
          <wp:inline distT="0" distB="0" distL="0" distR="0" wp14:anchorId="33DB6FB4" wp14:editId="2BBFDB35">
            <wp:extent cx="2895600" cy="2125980"/>
            <wp:effectExtent l="0" t="0" r="0" b="0"/>
            <wp:docPr id="30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0A8B" w14:textId="48BE7889" w:rsidR="009551C7" w:rsidRDefault="008A7838" w:rsidP="00C84325">
      <w:pPr>
        <w:spacing w:after="0"/>
        <w:rPr>
          <w:rFonts w:ascii="Times New Roman" w:hAnsi="Times New Roman"/>
          <w:b/>
          <w:bCs/>
          <w:noProof/>
          <w:sz w:val="32"/>
          <w:szCs w:val="32"/>
          <w:u w:val="single"/>
        </w:rPr>
      </w:pPr>
      <w:r w:rsidRPr="00DC3C53">
        <w:rPr>
          <w:noProof/>
        </w:rPr>
        <w:lastRenderedPageBreak/>
        <w:drawing>
          <wp:inline distT="0" distB="0" distL="0" distR="0" wp14:anchorId="422B9B86" wp14:editId="79BFA8DF">
            <wp:extent cx="2903220" cy="2004060"/>
            <wp:effectExtent l="0" t="0" r="0" b="0"/>
            <wp:docPr id="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C53">
        <w:rPr>
          <w:noProof/>
        </w:rPr>
        <w:drawing>
          <wp:inline distT="0" distB="0" distL="0" distR="0" wp14:anchorId="1648803F" wp14:editId="69509347">
            <wp:extent cx="2865120" cy="2110740"/>
            <wp:effectExtent l="0" t="0" r="0" b="0"/>
            <wp:docPr id="2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B9B2" w14:textId="77777777" w:rsidR="009551C7" w:rsidRDefault="009551C7" w:rsidP="00C84325">
      <w:pPr>
        <w:spacing w:after="0"/>
        <w:rPr>
          <w:rFonts w:ascii="Times New Roman" w:hAnsi="Times New Roman"/>
          <w:b/>
          <w:bCs/>
          <w:noProof/>
          <w:sz w:val="32"/>
          <w:szCs w:val="32"/>
          <w:u w:val="single"/>
        </w:rPr>
      </w:pPr>
    </w:p>
    <w:p w14:paraId="75F219E7" w14:textId="178885C8" w:rsidR="00333509" w:rsidRPr="00F75A03" w:rsidRDefault="00333509" w:rsidP="00C84325">
      <w:pPr>
        <w:spacing w:after="0"/>
        <w:rPr>
          <w:rFonts w:ascii="Times New Roman" w:hAnsi="Times New Roman"/>
          <w:b/>
          <w:bCs/>
          <w:noProof/>
          <w:sz w:val="32"/>
          <w:szCs w:val="32"/>
          <w:u w:val="single"/>
        </w:rPr>
      </w:pPr>
      <w:r w:rsidRPr="00333509">
        <w:rPr>
          <w:rFonts w:ascii="Times New Roman" w:hAnsi="Times New Roman"/>
          <w:b/>
          <w:bCs/>
          <w:noProof/>
          <w:sz w:val="32"/>
          <w:szCs w:val="32"/>
          <w:u w:val="single"/>
        </w:rPr>
        <w:t>Часть</w:t>
      </w:r>
      <w:r w:rsidRPr="00F75A03">
        <w:rPr>
          <w:rFonts w:ascii="Times New Roman" w:hAnsi="Times New Roman"/>
          <w:b/>
          <w:bCs/>
          <w:noProof/>
          <w:sz w:val="32"/>
          <w:szCs w:val="32"/>
          <w:u w:val="single"/>
        </w:rPr>
        <w:t xml:space="preserve"> 2</w:t>
      </w:r>
    </w:p>
    <w:p w14:paraId="0CDFF39E" w14:textId="6CFE9344" w:rsidR="00333509" w:rsidRPr="00F75A03" w:rsidRDefault="00F75A03" w:rsidP="00F75A03">
      <w:pPr>
        <w:pStyle w:val="Textbody"/>
        <w:shd w:val="clear" w:color="auto" w:fill="FFFFFF"/>
        <w:spacing w:before="58" w:after="58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sz w:val="22"/>
          <w:szCs w:val="22"/>
          <w:lang w:val="ru-RU"/>
        </w:rPr>
        <w:t>Параметры, при которых удалось достичь наибольшей достоверности:</w:t>
      </w:r>
    </w:p>
    <w:p w14:paraId="1D9190CB" w14:textId="51002716" w:rsidR="00F75A03" w:rsidRDefault="008A7838" w:rsidP="00C84325">
      <w:pPr>
        <w:spacing w:after="0"/>
        <w:rPr>
          <w:rFonts w:ascii="Times New Roman" w:hAnsi="Times New Roman"/>
          <w:b/>
          <w:bCs/>
          <w:sz w:val="36"/>
          <w:szCs w:val="36"/>
          <w:u w:val="single"/>
          <w:lang w:val="en-US"/>
        </w:rPr>
      </w:pPr>
      <w:r w:rsidRPr="00DC3C53">
        <w:rPr>
          <w:noProof/>
        </w:rPr>
        <w:drawing>
          <wp:inline distT="0" distB="0" distL="0" distR="0" wp14:anchorId="02B59522" wp14:editId="1636D7C4">
            <wp:extent cx="5935980" cy="1706880"/>
            <wp:effectExtent l="0" t="0" r="0" b="0"/>
            <wp:docPr id="27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1F34" w14:textId="44E4A4BB" w:rsidR="00F75A03" w:rsidRDefault="00F75A03" w:rsidP="00C84325">
      <w:pPr>
        <w:spacing w:after="0"/>
        <w:rPr>
          <w:rFonts w:ascii="Times New Roman" w:hAnsi="Times New Roman"/>
          <w:sz w:val="24"/>
          <w:szCs w:val="24"/>
        </w:rPr>
      </w:pPr>
      <w:r w:rsidRPr="00F75A03">
        <w:rPr>
          <w:rFonts w:ascii="Times New Roman" w:hAnsi="Times New Roman"/>
          <w:sz w:val="24"/>
          <w:szCs w:val="24"/>
        </w:rPr>
        <w:t>Макс. Достоверность – 90%</w:t>
      </w:r>
    </w:p>
    <w:p w14:paraId="12906457" w14:textId="2C9A69A1" w:rsidR="00F75A03" w:rsidRPr="00F75A03" w:rsidRDefault="008A7838" w:rsidP="00C84325">
      <w:pPr>
        <w:spacing w:after="0"/>
        <w:rPr>
          <w:rFonts w:ascii="Times New Roman" w:hAnsi="Times New Roman"/>
          <w:sz w:val="24"/>
          <w:szCs w:val="24"/>
        </w:rPr>
      </w:pPr>
      <w:r w:rsidRPr="00DC3C53">
        <w:rPr>
          <w:noProof/>
        </w:rPr>
        <w:drawing>
          <wp:inline distT="0" distB="0" distL="0" distR="0" wp14:anchorId="3828F346" wp14:editId="2AE84B38">
            <wp:extent cx="2705100" cy="1912620"/>
            <wp:effectExtent l="0" t="0" r="0" b="0"/>
            <wp:docPr id="2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A03" w:rsidRPr="00F75A03">
        <w:rPr>
          <w:noProof/>
        </w:rPr>
        <w:t xml:space="preserve"> </w:t>
      </w:r>
      <w:r w:rsidRPr="00DC3C53">
        <w:rPr>
          <w:noProof/>
        </w:rPr>
        <w:drawing>
          <wp:inline distT="0" distB="0" distL="0" distR="0" wp14:anchorId="56A0A2A5" wp14:editId="2ACFA19E">
            <wp:extent cx="2766060" cy="1996440"/>
            <wp:effectExtent l="0" t="0" r="0" b="0"/>
            <wp:docPr id="2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9D26" w14:textId="77777777" w:rsidR="00F75A03" w:rsidRDefault="00F75A03" w:rsidP="00C8432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</w:r>
    </w:p>
    <w:p w14:paraId="06C9283F" w14:textId="5BDFFEB9" w:rsidR="00F75A03" w:rsidRDefault="00F75A03" w:rsidP="00C8432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Теперь исследуем влияние </w:t>
      </w:r>
      <w:proofErr w:type="spellStart"/>
      <w:r>
        <w:rPr>
          <w:rFonts w:ascii="Times New Roman" w:hAnsi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B3BF059" w14:textId="39E31BB1" w:rsidR="00F75A03" w:rsidRPr="00613E67" w:rsidRDefault="00F75A03" w:rsidP="00C84325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Softmax</w:t>
      </w:r>
      <w:proofErr w:type="spellEnd"/>
      <w:r w:rsidRPr="00613E67">
        <w:rPr>
          <w:rFonts w:ascii="Times New Roman" w:hAnsi="Times New Roman"/>
          <w:sz w:val="24"/>
          <w:szCs w:val="24"/>
        </w:rPr>
        <w:t>:</w:t>
      </w:r>
    </w:p>
    <w:p w14:paraId="02813963" w14:textId="3CBAAAC3" w:rsidR="00105CCC" w:rsidRPr="00613E67" w:rsidRDefault="008A7838" w:rsidP="00C84325">
      <w:pPr>
        <w:spacing w:after="0"/>
        <w:rPr>
          <w:noProof/>
          <w:lang w:val="en-US"/>
        </w:rPr>
      </w:pPr>
      <w:r w:rsidRPr="00DC3C53">
        <w:rPr>
          <w:noProof/>
        </w:rPr>
        <w:lastRenderedPageBreak/>
        <w:drawing>
          <wp:inline distT="0" distB="0" distL="0" distR="0" wp14:anchorId="0B21B898" wp14:editId="22B96093">
            <wp:extent cx="2827020" cy="2034540"/>
            <wp:effectExtent l="0" t="0" r="0" b="0"/>
            <wp:docPr id="2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A03" w:rsidRPr="00613E67">
        <w:rPr>
          <w:noProof/>
          <w:lang w:val="en-US"/>
        </w:rPr>
        <w:t xml:space="preserve"> </w:t>
      </w:r>
      <w:r w:rsidRPr="00DC3C53">
        <w:rPr>
          <w:noProof/>
        </w:rPr>
        <w:drawing>
          <wp:inline distT="0" distB="0" distL="0" distR="0" wp14:anchorId="53403784" wp14:editId="6765CFE9">
            <wp:extent cx="2819400" cy="2011680"/>
            <wp:effectExtent l="0" t="0" r="0" b="0"/>
            <wp:docPr id="23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17A2" w14:textId="79F94EF5" w:rsidR="00F75A03" w:rsidRPr="00613E67" w:rsidRDefault="00F75A03" w:rsidP="00C84325">
      <w:pPr>
        <w:spacing w:after="0"/>
        <w:rPr>
          <w:noProof/>
          <w:lang w:val="en-US"/>
        </w:rPr>
      </w:pPr>
    </w:p>
    <w:p w14:paraId="6C56F42E" w14:textId="07F9D9B5" w:rsidR="00F75A03" w:rsidRDefault="00F75A03" w:rsidP="00C84325">
      <w:pPr>
        <w:spacing w:after="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Relu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1721A8AF" w14:textId="7D7A01A1" w:rsidR="00F75A03" w:rsidRPr="00613E67" w:rsidRDefault="008A7838" w:rsidP="00C84325">
      <w:pPr>
        <w:spacing w:after="0"/>
        <w:rPr>
          <w:noProof/>
          <w:lang w:val="en-US"/>
        </w:rPr>
      </w:pPr>
      <w:r w:rsidRPr="00DC3C53">
        <w:rPr>
          <w:noProof/>
        </w:rPr>
        <w:drawing>
          <wp:inline distT="0" distB="0" distL="0" distR="0" wp14:anchorId="231E99E8" wp14:editId="4A501672">
            <wp:extent cx="2857500" cy="2171700"/>
            <wp:effectExtent l="0" t="0" r="0" b="0"/>
            <wp:docPr id="2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A03" w:rsidRPr="00613E67">
        <w:rPr>
          <w:noProof/>
          <w:lang w:val="en-US"/>
        </w:rPr>
        <w:t xml:space="preserve"> </w:t>
      </w:r>
      <w:r w:rsidRPr="00DC3C53">
        <w:rPr>
          <w:noProof/>
        </w:rPr>
        <w:drawing>
          <wp:inline distT="0" distB="0" distL="0" distR="0" wp14:anchorId="33DD915D" wp14:editId="5C6E4CE4">
            <wp:extent cx="2804160" cy="1981200"/>
            <wp:effectExtent l="0" t="0" r="0" b="0"/>
            <wp:docPr id="21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C05D" w14:textId="676893D0" w:rsidR="00F75A03" w:rsidRPr="00613E67" w:rsidRDefault="00F75A03" w:rsidP="00C84325">
      <w:pPr>
        <w:spacing w:after="0"/>
        <w:rPr>
          <w:noProof/>
          <w:lang w:val="en-US"/>
        </w:rPr>
      </w:pPr>
    </w:p>
    <w:p w14:paraId="31FB7F36" w14:textId="78C9A224" w:rsidR="00F75A03" w:rsidRDefault="00F75A03" w:rsidP="00C84325">
      <w:pPr>
        <w:spacing w:after="0"/>
        <w:rPr>
          <w:noProof/>
          <w:lang w:val="en-US"/>
        </w:rPr>
      </w:pPr>
      <w:r w:rsidRPr="00F75A03">
        <w:rPr>
          <w:rFonts w:ascii="Times New Roman" w:hAnsi="Times New Roman"/>
          <w:noProof/>
          <w:sz w:val="24"/>
          <w:szCs w:val="24"/>
          <w:lang w:val="en-US"/>
        </w:rPr>
        <w:t>Tanh</w:t>
      </w:r>
      <w:r>
        <w:rPr>
          <w:noProof/>
          <w:lang w:val="en-US"/>
        </w:rPr>
        <w:t>:</w:t>
      </w:r>
    </w:p>
    <w:p w14:paraId="6A5E3098" w14:textId="49CAB017" w:rsidR="00F75A03" w:rsidRPr="00613E67" w:rsidRDefault="008A7838" w:rsidP="00C84325">
      <w:pPr>
        <w:spacing w:after="0"/>
        <w:rPr>
          <w:noProof/>
          <w:lang w:val="en-US"/>
        </w:rPr>
      </w:pPr>
      <w:r w:rsidRPr="00DC3C53">
        <w:rPr>
          <w:noProof/>
        </w:rPr>
        <w:drawing>
          <wp:inline distT="0" distB="0" distL="0" distR="0" wp14:anchorId="6995C9D4" wp14:editId="71D9C0E9">
            <wp:extent cx="2895600" cy="2141220"/>
            <wp:effectExtent l="0" t="0" r="0" b="0"/>
            <wp:docPr id="2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A03" w:rsidRPr="00613E67">
        <w:rPr>
          <w:noProof/>
          <w:lang w:val="en-US"/>
        </w:rPr>
        <w:t xml:space="preserve"> </w:t>
      </w:r>
      <w:r w:rsidRPr="00DC3C53">
        <w:rPr>
          <w:noProof/>
        </w:rPr>
        <w:drawing>
          <wp:inline distT="0" distB="0" distL="0" distR="0" wp14:anchorId="63A1F6E9" wp14:editId="7414299D">
            <wp:extent cx="2796540" cy="1927860"/>
            <wp:effectExtent l="0" t="0" r="0" b="0"/>
            <wp:docPr id="1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A03" w:rsidRPr="00613E67">
        <w:rPr>
          <w:noProof/>
          <w:lang w:val="en-US"/>
        </w:rPr>
        <w:br/>
      </w:r>
      <w:r w:rsidR="00F75A03" w:rsidRPr="00613E67">
        <w:rPr>
          <w:noProof/>
          <w:lang w:val="en-US"/>
        </w:rPr>
        <w:br/>
      </w:r>
    </w:p>
    <w:p w14:paraId="7C9A722B" w14:textId="763DD374" w:rsidR="00F75A03" w:rsidRPr="00613E67" w:rsidRDefault="00F75A03">
      <w:pPr>
        <w:rPr>
          <w:noProof/>
          <w:lang w:val="en-US"/>
        </w:rPr>
      </w:pPr>
      <w:r w:rsidRPr="00613E67">
        <w:rPr>
          <w:noProof/>
          <w:lang w:val="en-US"/>
        </w:rPr>
        <w:br w:type="page"/>
      </w:r>
    </w:p>
    <w:p w14:paraId="60E17CA0" w14:textId="0CC60BFC" w:rsidR="00F75A03" w:rsidRPr="00613E67" w:rsidRDefault="00F75A03" w:rsidP="00C84325">
      <w:pPr>
        <w:spacing w:after="0"/>
        <w:rPr>
          <w:rFonts w:ascii="Times New Roman" w:hAnsi="Times New Roman"/>
          <w:noProof/>
          <w:sz w:val="24"/>
          <w:szCs w:val="24"/>
          <w:lang w:val="en-US"/>
        </w:rPr>
      </w:pPr>
      <w:r w:rsidRPr="00F75A03">
        <w:rPr>
          <w:rFonts w:ascii="Times New Roman" w:hAnsi="Times New Roman"/>
          <w:noProof/>
          <w:sz w:val="24"/>
          <w:szCs w:val="24"/>
          <w:lang w:val="en-US"/>
        </w:rPr>
        <w:lastRenderedPageBreak/>
        <w:t>Linear</w:t>
      </w:r>
      <w:r w:rsidRPr="00613E67">
        <w:rPr>
          <w:rFonts w:ascii="Times New Roman" w:hAnsi="Times New Roman"/>
          <w:noProof/>
          <w:sz w:val="24"/>
          <w:szCs w:val="24"/>
          <w:lang w:val="en-US"/>
        </w:rPr>
        <w:t>:</w:t>
      </w:r>
    </w:p>
    <w:p w14:paraId="6DF9B56A" w14:textId="4C59F995" w:rsidR="00F75A03" w:rsidRPr="00613E67" w:rsidRDefault="008A7838" w:rsidP="00C8432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DC3C53">
        <w:rPr>
          <w:noProof/>
        </w:rPr>
        <w:drawing>
          <wp:inline distT="0" distB="0" distL="0" distR="0" wp14:anchorId="3E65ADE4" wp14:editId="5576DF1B">
            <wp:extent cx="2941320" cy="2179320"/>
            <wp:effectExtent l="0" t="0" r="0" b="0"/>
            <wp:docPr id="1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A03" w:rsidRPr="00613E67">
        <w:rPr>
          <w:noProof/>
          <w:lang w:val="en-US"/>
        </w:rPr>
        <w:t xml:space="preserve"> </w:t>
      </w:r>
      <w:r w:rsidRPr="00DC3C53">
        <w:rPr>
          <w:noProof/>
        </w:rPr>
        <w:drawing>
          <wp:inline distT="0" distB="0" distL="0" distR="0" wp14:anchorId="16B6008C" wp14:editId="02068433">
            <wp:extent cx="2827020" cy="1996440"/>
            <wp:effectExtent l="0" t="0" r="0" b="0"/>
            <wp:docPr id="17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9D04" w14:textId="3BE28835" w:rsidR="00F75A03" w:rsidRPr="00613E67" w:rsidRDefault="00F75A03" w:rsidP="00C84325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7C90265A" w14:textId="0040BBF0" w:rsidR="00F75A03" w:rsidRDefault="00F75A03" w:rsidP="00C8432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Теперь</w:t>
      </w:r>
      <w:r w:rsidRPr="00613E6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исследуем</w:t>
      </w:r>
      <w:r w:rsidRPr="00613E6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Regularization</w:t>
      </w:r>
      <w:r w:rsidRPr="00613E6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L2:</w:t>
      </w:r>
    </w:p>
    <w:p w14:paraId="4E768655" w14:textId="3C641509" w:rsidR="00F75A03" w:rsidRDefault="008E50BA" w:rsidP="00C8432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-0.1</w:t>
      </w:r>
    </w:p>
    <w:p w14:paraId="6687CF76" w14:textId="4F655D2F" w:rsidR="008E50BA" w:rsidRPr="00613E67" w:rsidRDefault="008A7838" w:rsidP="00C84325">
      <w:pPr>
        <w:spacing w:after="0"/>
        <w:rPr>
          <w:noProof/>
          <w:lang w:val="en-US"/>
        </w:rPr>
      </w:pPr>
      <w:r w:rsidRPr="00DC3C53">
        <w:rPr>
          <w:noProof/>
        </w:rPr>
        <w:drawing>
          <wp:inline distT="0" distB="0" distL="0" distR="0" wp14:anchorId="56791105" wp14:editId="36A41278">
            <wp:extent cx="2964180" cy="2194560"/>
            <wp:effectExtent l="0" t="0" r="0" b="0"/>
            <wp:docPr id="1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0BA" w:rsidRPr="00613E67">
        <w:rPr>
          <w:noProof/>
          <w:lang w:val="en-US"/>
        </w:rPr>
        <w:t xml:space="preserve"> </w:t>
      </w:r>
      <w:r w:rsidRPr="00DC3C53">
        <w:rPr>
          <w:noProof/>
        </w:rPr>
        <w:drawing>
          <wp:inline distT="0" distB="0" distL="0" distR="0" wp14:anchorId="19711406" wp14:editId="0F18C53C">
            <wp:extent cx="2796540" cy="1996440"/>
            <wp:effectExtent l="0" t="0" r="0" b="0"/>
            <wp:docPr id="15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8E38" w14:textId="5CDFC39F" w:rsidR="008E50BA" w:rsidRPr="00613E67" w:rsidRDefault="008E50BA" w:rsidP="00C84325">
      <w:pPr>
        <w:spacing w:after="0"/>
        <w:rPr>
          <w:noProof/>
          <w:lang w:val="en-US"/>
        </w:rPr>
      </w:pPr>
    </w:p>
    <w:p w14:paraId="0F609D55" w14:textId="1EFB7CAA" w:rsidR="008E50BA" w:rsidRDefault="008E50BA" w:rsidP="00C84325">
      <w:pPr>
        <w:spacing w:after="0"/>
        <w:rPr>
          <w:noProof/>
          <w:lang w:val="en-US"/>
        </w:rPr>
      </w:pPr>
      <w:r>
        <w:rPr>
          <w:noProof/>
          <w:lang w:val="en-US"/>
        </w:rPr>
        <w:t>0.0001</w:t>
      </w:r>
    </w:p>
    <w:p w14:paraId="30EA5290" w14:textId="4AB0C40B" w:rsidR="008E50BA" w:rsidRDefault="008A7838" w:rsidP="00C84325">
      <w:pPr>
        <w:spacing w:after="0"/>
        <w:rPr>
          <w:noProof/>
        </w:rPr>
      </w:pPr>
      <w:r w:rsidRPr="00DC3C53">
        <w:rPr>
          <w:noProof/>
        </w:rPr>
        <w:drawing>
          <wp:inline distT="0" distB="0" distL="0" distR="0" wp14:anchorId="1B7BFC9A" wp14:editId="79DDBD36">
            <wp:extent cx="3086100" cy="2278380"/>
            <wp:effectExtent l="0" t="0" r="0" b="0"/>
            <wp:docPr id="14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0BA" w:rsidRPr="008E50BA">
        <w:rPr>
          <w:noProof/>
        </w:rPr>
        <w:t xml:space="preserve"> </w:t>
      </w:r>
      <w:r w:rsidRPr="00DC3C53">
        <w:rPr>
          <w:noProof/>
        </w:rPr>
        <w:drawing>
          <wp:inline distT="0" distB="0" distL="0" distR="0" wp14:anchorId="4D6A06EB" wp14:editId="361C1341">
            <wp:extent cx="2819400" cy="1996440"/>
            <wp:effectExtent l="0" t="0" r="0" b="0"/>
            <wp:docPr id="1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C6D9" w14:textId="4D885822" w:rsidR="008E50BA" w:rsidRDefault="008E50BA" w:rsidP="00C84325">
      <w:pPr>
        <w:spacing w:after="0"/>
        <w:rPr>
          <w:noProof/>
        </w:rPr>
      </w:pPr>
    </w:p>
    <w:p w14:paraId="1B9288CD" w14:textId="77777777" w:rsidR="008E50BA" w:rsidRDefault="008E50BA" w:rsidP="00C84325">
      <w:pPr>
        <w:spacing w:after="0"/>
        <w:rPr>
          <w:noProof/>
          <w:lang w:val="en-US"/>
        </w:rPr>
      </w:pPr>
      <w:r>
        <w:rPr>
          <w:noProof/>
          <w:lang w:val="en-US"/>
        </w:rPr>
        <w:br/>
      </w:r>
    </w:p>
    <w:p w14:paraId="3BD47A57" w14:textId="77777777" w:rsidR="008E50BA" w:rsidRDefault="008E50BA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02AA0060" w14:textId="5F96EB79" w:rsidR="008E50BA" w:rsidRDefault="008E50BA" w:rsidP="00C84325">
      <w:pPr>
        <w:spacing w:after="0"/>
        <w:rPr>
          <w:noProof/>
          <w:lang w:val="en-US"/>
        </w:rPr>
      </w:pPr>
      <w:r>
        <w:rPr>
          <w:noProof/>
          <w:lang w:val="en-US"/>
        </w:rPr>
        <w:lastRenderedPageBreak/>
        <w:t>0.0005</w:t>
      </w:r>
    </w:p>
    <w:p w14:paraId="509555C0" w14:textId="4843C28A" w:rsidR="008E50BA" w:rsidRDefault="008A7838" w:rsidP="00C84325">
      <w:pPr>
        <w:spacing w:after="0"/>
        <w:rPr>
          <w:noProof/>
        </w:rPr>
      </w:pPr>
      <w:r w:rsidRPr="00DC3C53">
        <w:rPr>
          <w:noProof/>
        </w:rPr>
        <w:drawing>
          <wp:inline distT="0" distB="0" distL="0" distR="0" wp14:anchorId="2BD1DE1C" wp14:editId="4016DDB2">
            <wp:extent cx="2895600" cy="2133600"/>
            <wp:effectExtent l="0" t="0" r="0" b="0"/>
            <wp:docPr id="12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0BA" w:rsidRPr="008E50BA">
        <w:rPr>
          <w:noProof/>
        </w:rPr>
        <w:t xml:space="preserve"> </w:t>
      </w:r>
      <w:r w:rsidRPr="00DC3C53">
        <w:rPr>
          <w:noProof/>
        </w:rPr>
        <w:drawing>
          <wp:inline distT="0" distB="0" distL="0" distR="0" wp14:anchorId="3F81A766" wp14:editId="4FDCD25D">
            <wp:extent cx="2712720" cy="1905000"/>
            <wp:effectExtent l="0" t="0" r="0" b="0"/>
            <wp:docPr id="11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C229" w14:textId="3ABB9F19" w:rsidR="008E50BA" w:rsidRDefault="008E50BA" w:rsidP="00C84325">
      <w:pPr>
        <w:spacing w:after="0"/>
        <w:rPr>
          <w:noProof/>
        </w:rPr>
      </w:pPr>
    </w:p>
    <w:p w14:paraId="4AD353D4" w14:textId="1461C1AF" w:rsidR="008E50BA" w:rsidRDefault="008E50BA" w:rsidP="00C84325">
      <w:pPr>
        <w:spacing w:after="0"/>
        <w:rPr>
          <w:noProof/>
          <w:lang w:val="en-US"/>
        </w:rPr>
      </w:pPr>
      <w:r>
        <w:rPr>
          <w:noProof/>
          <w:lang w:val="en-US"/>
        </w:rPr>
        <w:t>0.001</w:t>
      </w:r>
    </w:p>
    <w:p w14:paraId="05501392" w14:textId="1704E831" w:rsidR="008E50BA" w:rsidRDefault="008A7838" w:rsidP="00C84325">
      <w:pPr>
        <w:spacing w:after="0"/>
        <w:rPr>
          <w:noProof/>
        </w:rPr>
      </w:pPr>
      <w:r w:rsidRPr="00DC3C53">
        <w:rPr>
          <w:noProof/>
        </w:rPr>
        <w:drawing>
          <wp:inline distT="0" distB="0" distL="0" distR="0" wp14:anchorId="2531C4D4" wp14:editId="1F8D9E76">
            <wp:extent cx="2971800" cy="2209800"/>
            <wp:effectExtent l="0" t="0" r="0" b="0"/>
            <wp:docPr id="10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0BA" w:rsidRPr="008E50BA">
        <w:rPr>
          <w:noProof/>
        </w:rPr>
        <w:t xml:space="preserve"> </w:t>
      </w:r>
      <w:r w:rsidRPr="00DC3C53">
        <w:rPr>
          <w:noProof/>
        </w:rPr>
        <w:drawing>
          <wp:inline distT="0" distB="0" distL="0" distR="0" wp14:anchorId="5B3CAE79" wp14:editId="13CE6DEC">
            <wp:extent cx="2827020" cy="1935480"/>
            <wp:effectExtent l="0" t="0" r="0" b="0"/>
            <wp:docPr id="9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3106" w14:textId="408C5B1E" w:rsidR="008E50BA" w:rsidRDefault="008E50BA" w:rsidP="00C84325">
      <w:pPr>
        <w:spacing w:after="0"/>
        <w:rPr>
          <w:noProof/>
        </w:rPr>
      </w:pPr>
    </w:p>
    <w:p w14:paraId="6390609E" w14:textId="0DB46B08" w:rsidR="008E50BA" w:rsidRDefault="008E50BA" w:rsidP="00C84325">
      <w:pPr>
        <w:spacing w:after="0"/>
        <w:rPr>
          <w:noProof/>
          <w:lang w:val="en-US"/>
        </w:rPr>
      </w:pPr>
      <w:r>
        <w:rPr>
          <w:noProof/>
          <w:lang w:val="en-US"/>
        </w:rPr>
        <w:t>0.005</w:t>
      </w:r>
    </w:p>
    <w:p w14:paraId="5D7AD737" w14:textId="392395BC" w:rsidR="008E50BA" w:rsidRDefault="008A7838" w:rsidP="00C84325">
      <w:pPr>
        <w:spacing w:after="0"/>
        <w:rPr>
          <w:noProof/>
        </w:rPr>
      </w:pPr>
      <w:r w:rsidRPr="00DC3C53">
        <w:rPr>
          <w:noProof/>
        </w:rPr>
        <w:drawing>
          <wp:inline distT="0" distB="0" distL="0" distR="0" wp14:anchorId="791F8516" wp14:editId="42AB1A7A">
            <wp:extent cx="3025140" cy="2247900"/>
            <wp:effectExtent l="0" t="0" r="0" b="0"/>
            <wp:docPr id="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0BA" w:rsidRPr="008E50BA">
        <w:rPr>
          <w:noProof/>
        </w:rPr>
        <w:t xml:space="preserve"> </w:t>
      </w:r>
      <w:r w:rsidRPr="00DC3C53">
        <w:rPr>
          <w:noProof/>
        </w:rPr>
        <w:drawing>
          <wp:inline distT="0" distB="0" distL="0" distR="0" wp14:anchorId="78B11128" wp14:editId="1912E4F4">
            <wp:extent cx="2819400" cy="1973580"/>
            <wp:effectExtent l="0" t="0" r="0" b="0"/>
            <wp:docPr id="7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26F6" w14:textId="77777777" w:rsidR="008E50BA" w:rsidRDefault="008E50BA">
      <w:pPr>
        <w:rPr>
          <w:noProof/>
        </w:rPr>
      </w:pPr>
      <w:r>
        <w:rPr>
          <w:noProof/>
        </w:rPr>
        <w:br w:type="page"/>
      </w:r>
    </w:p>
    <w:p w14:paraId="11C2F1FE" w14:textId="16EA2949" w:rsidR="008E50BA" w:rsidRDefault="008E50BA" w:rsidP="00C8432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0.01</w:t>
      </w:r>
    </w:p>
    <w:p w14:paraId="303E9B94" w14:textId="3CAF0083" w:rsidR="008E50BA" w:rsidRDefault="008A7838" w:rsidP="00C84325">
      <w:pPr>
        <w:spacing w:after="0"/>
        <w:rPr>
          <w:noProof/>
        </w:rPr>
      </w:pPr>
      <w:r w:rsidRPr="00DC3C53">
        <w:rPr>
          <w:noProof/>
        </w:rPr>
        <w:drawing>
          <wp:inline distT="0" distB="0" distL="0" distR="0" wp14:anchorId="4B52E3C6" wp14:editId="08C3054D">
            <wp:extent cx="2926080" cy="2232660"/>
            <wp:effectExtent l="0" t="0" r="0" b="0"/>
            <wp:docPr id="6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0BA" w:rsidRPr="008E50BA">
        <w:rPr>
          <w:noProof/>
        </w:rPr>
        <w:t xml:space="preserve"> </w:t>
      </w:r>
      <w:r w:rsidRPr="00DC3C53">
        <w:rPr>
          <w:noProof/>
        </w:rPr>
        <w:drawing>
          <wp:inline distT="0" distB="0" distL="0" distR="0" wp14:anchorId="5FE2DE75" wp14:editId="40FA169A">
            <wp:extent cx="2857500" cy="1996440"/>
            <wp:effectExtent l="0" t="0" r="0" b="0"/>
            <wp:docPr id="5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6961" w14:textId="4E338814" w:rsidR="008E50BA" w:rsidRDefault="008E50BA" w:rsidP="00C84325">
      <w:pPr>
        <w:spacing w:after="0"/>
        <w:rPr>
          <w:noProof/>
        </w:rPr>
      </w:pPr>
    </w:p>
    <w:p w14:paraId="29F838F0" w14:textId="06AB5151" w:rsidR="008E50BA" w:rsidRDefault="008E50BA" w:rsidP="00C84325">
      <w:pPr>
        <w:spacing w:after="0"/>
        <w:rPr>
          <w:noProof/>
        </w:rPr>
      </w:pPr>
      <w:r w:rsidRPr="008E50BA">
        <w:rPr>
          <w:noProof/>
        </w:rPr>
        <w:t>0.05</w:t>
      </w:r>
    </w:p>
    <w:p w14:paraId="755B39A2" w14:textId="214E22A7" w:rsidR="008E50BA" w:rsidRDefault="008A7838" w:rsidP="00C84325">
      <w:pPr>
        <w:spacing w:after="0"/>
        <w:rPr>
          <w:noProof/>
        </w:rPr>
      </w:pPr>
      <w:r w:rsidRPr="00DC3C53">
        <w:rPr>
          <w:noProof/>
        </w:rPr>
        <w:drawing>
          <wp:inline distT="0" distB="0" distL="0" distR="0" wp14:anchorId="40935CEF" wp14:editId="028AC903">
            <wp:extent cx="3032760" cy="2247900"/>
            <wp:effectExtent l="0" t="0" r="0" b="0"/>
            <wp:docPr id="4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0BA" w:rsidRPr="008E50BA">
        <w:rPr>
          <w:noProof/>
        </w:rPr>
        <w:t xml:space="preserve"> </w:t>
      </w:r>
      <w:r w:rsidRPr="00DC3C53">
        <w:rPr>
          <w:noProof/>
        </w:rPr>
        <w:drawing>
          <wp:inline distT="0" distB="0" distL="0" distR="0" wp14:anchorId="32D29356" wp14:editId="50434805">
            <wp:extent cx="2827020" cy="1958340"/>
            <wp:effectExtent l="0" t="0" r="0" b="0"/>
            <wp:docPr id="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A42C" w14:textId="19742C0A" w:rsidR="008E50BA" w:rsidRDefault="008E50BA" w:rsidP="00C84325">
      <w:pPr>
        <w:spacing w:after="0"/>
        <w:rPr>
          <w:noProof/>
        </w:rPr>
      </w:pPr>
    </w:p>
    <w:p w14:paraId="18CA3F5F" w14:textId="662F97A1" w:rsidR="008E50BA" w:rsidRDefault="008E50BA" w:rsidP="00C84325">
      <w:pPr>
        <w:spacing w:after="0"/>
        <w:rPr>
          <w:noProof/>
          <w:lang w:val="en-US"/>
        </w:rPr>
      </w:pPr>
      <w:r>
        <w:rPr>
          <w:noProof/>
          <w:lang w:val="en-US"/>
        </w:rPr>
        <w:t>0.1</w:t>
      </w:r>
    </w:p>
    <w:p w14:paraId="4AD8D8A0" w14:textId="6AA96F67" w:rsidR="008E50BA" w:rsidRPr="008E50BA" w:rsidRDefault="008A7838" w:rsidP="00C8432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DC3C53">
        <w:rPr>
          <w:noProof/>
        </w:rPr>
        <w:drawing>
          <wp:inline distT="0" distB="0" distL="0" distR="0" wp14:anchorId="0A9301D1" wp14:editId="4D48531D">
            <wp:extent cx="3017520" cy="2240280"/>
            <wp:effectExtent l="0" t="0" r="0" b="0"/>
            <wp:docPr id="2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0BA" w:rsidRPr="008E50BA">
        <w:rPr>
          <w:noProof/>
        </w:rPr>
        <w:t xml:space="preserve"> </w:t>
      </w:r>
      <w:r w:rsidRPr="00DC3C53">
        <w:rPr>
          <w:noProof/>
        </w:rPr>
        <w:drawing>
          <wp:inline distT="0" distB="0" distL="0" distR="0" wp14:anchorId="512DA66B" wp14:editId="3DD121A1">
            <wp:extent cx="2811780" cy="1958340"/>
            <wp:effectExtent l="0" t="0" r="0" b="0"/>
            <wp:docPr id="1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6EA8" w14:textId="3A524F70" w:rsidR="00D2674F" w:rsidRPr="00333509" w:rsidRDefault="00D2674F" w:rsidP="009A5EC4">
      <w:pPr>
        <w:jc w:val="center"/>
        <w:rPr>
          <w:sz w:val="36"/>
          <w:szCs w:val="36"/>
        </w:rPr>
      </w:pPr>
      <w:r w:rsidRPr="009A5EC4">
        <w:rPr>
          <w:sz w:val="36"/>
          <w:szCs w:val="36"/>
        </w:rPr>
        <w:t>Выводы</w:t>
      </w:r>
    </w:p>
    <w:p w14:paraId="0B644B52" w14:textId="77777777" w:rsidR="00613E67" w:rsidRDefault="008E50BA" w:rsidP="008E50BA">
      <w:pPr>
        <w:ind w:firstLine="708"/>
        <w:rPr>
          <w:sz w:val="28"/>
          <w:szCs w:val="28"/>
        </w:rPr>
      </w:pPr>
      <w:r w:rsidRPr="008E50BA">
        <w:rPr>
          <w:sz w:val="28"/>
          <w:szCs w:val="28"/>
        </w:rPr>
        <w:t>В ходе выполнения данной лабораторной работы я</w:t>
      </w:r>
      <w:r w:rsidR="00613E67">
        <w:rPr>
          <w:sz w:val="28"/>
          <w:szCs w:val="28"/>
        </w:rPr>
        <w:t>:</w:t>
      </w:r>
    </w:p>
    <w:p w14:paraId="5660F725" w14:textId="2480F0B6" w:rsidR="00D2674F" w:rsidRPr="00613E67" w:rsidRDefault="008E50BA" w:rsidP="00613E67">
      <w:pPr>
        <w:pStyle w:val="a4"/>
        <w:numPr>
          <w:ilvl w:val="0"/>
          <w:numId w:val="36"/>
        </w:numPr>
        <w:rPr>
          <w:sz w:val="32"/>
          <w:szCs w:val="32"/>
        </w:rPr>
      </w:pPr>
      <w:r w:rsidRPr="00613E67">
        <w:rPr>
          <w:sz w:val="28"/>
          <w:szCs w:val="28"/>
        </w:rPr>
        <w:t xml:space="preserve">изучил </w:t>
      </w:r>
      <w:r w:rsidR="00613E67">
        <w:rPr>
          <w:sz w:val="28"/>
          <w:szCs w:val="28"/>
        </w:rPr>
        <w:t>влияние</w:t>
      </w:r>
      <w:r w:rsidRPr="00613E67">
        <w:rPr>
          <w:sz w:val="28"/>
          <w:szCs w:val="28"/>
        </w:rPr>
        <w:t xml:space="preserve"> различны</w:t>
      </w:r>
      <w:r w:rsidR="00613E67">
        <w:rPr>
          <w:sz w:val="28"/>
          <w:szCs w:val="28"/>
        </w:rPr>
        <w:t>х</w:t>
      </w:r>
      <w:r w:rsidRPr="00613E67">
        <w:rPr>
          <w:sz w:val="28"/>
          <w:szCs w:val="28"/>
        </w:rPr>
        <w:t xml:space="preserve"> параметр</w:t>
      </w:r>
      <w:r w:rsidR="00613E67">
        <w:rPr>
          <w:sz w:val="28"/>
          <w:szCs w:val="28"/>
        </w:rPr>
        <w:t>ов</w:t>
      </w:r>
      <w:r w:rsidRPr="00613E67">
        <w:rPr>
          <w:sz w:val="28"/>
          <w:szCs w:val="28"/>
        </w:rPr>
        <w:t>, функции активации, количество эпох</w:t>
      </w:r>
      <w:r w:rsidR="00613E67">
        <w:rPr>
          <w:sz w:val="28"/>
          <w:szCs w:val="28"/>
        </w:rPr>
        <w:t>,</w:t>
      </w:r>
      <w:r w:rsidRPr="00613E67">
        <w:rPr>
          <w:sz w:val="28"/>
          <w:szCs w:val="28"/>
        </w:rPr>
        <w:t xml:space="preserve"> количество </w:t>
      </w:r>
      <w:r w:rsidR="00613E67">
        <w:rPr>
          <w:sz w:val="28"/>
          <w:szCs w:val="28"/>
        </w:rPr>
        <w:t>нейронов</w:t>
      </w:r>
      <w:r w:rsidRPr="00613E67">
        <w:rPr>
          <w:sz w:val="28"/>
          <w:szCs w:val="28"/>
        </w:rPr>
        <w:t xml:space="preserve"> на каждом слое</w:t>
      </w:r>
      <w:r w:rsidR="00613E67">
        <w:rPr>
          <w:sz w:val="28"/>
          <w:szCs w:val="28"/>
        </w:rPr>
        <w:t xml:space="preserve"> и так далее </w:t>
      </w:r>
      <w:r w:rsidRPr="00613E67">
        <w:rPr>
          <w:sz w:val="28"/>
          <w:szCs w:val="28"/>
        </w:rPr>
        <w:t>на результаты достоверности получаемой нейронной сети.</w:t>
      </w:r>
    </w:p>
    <w:sectPr w:rsidR="00D2674F" w:rsidRPr="00613E67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0476"/>
    <w:multiLevelType w:val="hybridMultilevel"/>
    <w:tmpl w:val="DB444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8F335E"/>
    <w:multiLevelType w:val="hybridMultilevel"/>
    <w:tmpl w:val="A880AD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992257">
    <w:abstractNumId w:val="34"/>
  </w:num>
  <w:num w:numId="2" w16cid:durableId="2127193385">
    <w:abstractNumId w:val="3"/>
  </w:num>
  <w:num w:numId="3" w16cid:durableId="635992539">
    <w:abstractNumId w:val="30"/>
  </w:num>
  <w:num w:numId="4" w16cid:durableId="1366099064">
    <w:abstractNumId w:val="6"/>
  </w:num>
  <w:num w:numId="5" w16cid:durableId="158428002">
    <w:abstractNumId w:val="29"/>
  </w:num>
  <w:num w:numId="6" w16cid:durableId="887841763">
    <w:abstractNumId w:val="32"/>
  </w:num>
  <w:num w:numId="7" w16cid:durableId="615523411">
    <w:abstractNumId w:val="21"/>
  </w:num>
  <w:num w:numId="8" w16cid:durableId="1066802617">
    <w:abstractNumId w:val="27"/>
  </w:num>
  <w:num w:numId="9" w16cid:durableId="423574649">
    <w:abstractNumId w:val="15"/>
  </w:num>
  <w:num w:numId="10" w16cid:durableId="1144005790">
    <w:abstractNumId w:val="26"/>
  </w:num>
  <w:num w:numId="11" w16cid:durableId="2065369682">
    <w:abstractNumId w:val="12"/>
  </w:num>
  <w:num w:numId="12" w16cid:durableId="2131781744">
    <w:abstractNumId w:val="10"/>
  </w:num>
  <w:num w:numId="13" w16cid:durableId="1529947293">
    <w:abstractNumId w:val="31"/>
  </w:num>
  <w:num w:numId="14" w16cid:durableId="1267693824">
    <w:abstractNumId w:val="7"/>
  </w:num>
  <w:num w:numId="15" w16cid:durableId="2137329382">
    <w:abstractNumId w:val="5"/>
  </w:num>
  <w:num w:numId="16" w16cid:durableId="2092123140">
    <w:abstractNumId w:val="8"/>
  </w:num>
  <w:num w:numId="17" w16cid:durableId="260141464">
    <w:abstractNumId w:val="33"/>
  </w:num>
  <w:num w:numId="18" w16cid:durableId="759715256">
    <w:abstractNumId w:val="0"/>
  </w:num>
  <w:num w:numId="19" w16cid:durableId="1799254539">
    <w:abstractNumId w:val="9"/>
  </w:num>
  <w:num w:numId="20" w16cid:durableId="226185424">
    <w:abstractNumId w:val="14"/>
  </w:num>
  <w:num w:numId="21" w16cid:durableId="2144762188">
    <w:abstractNumId w:val="24"/>
  </w:num>
  <w:num w:numId="22" w16cid:durableId="508105901">
    <w:abstractNumId w:val="4"/>
  </w:num>
  <w:num w:numId="23" w16cid:durableId="741367532">
    <w:abstractNumId w:val="2"/>
  </w:num>
  <w:num w:numId="24" w16cid:durableId="1322932034">
    <w:abstractNumId w:val="18"/>
  </w:num>
  <w:num w:numId="25" w16cid:durableId="2145349047">
    <w:abstractNumId w:val="1"/>
  </w:num>
  <w:num w:numId="26" w16cid:durableId="1102604422">
    <w:abstractNumId w:val="22"/>
  </w:num>
  <w:num w:numId="27" w16cid:durableId="2025594106">
    <w:abstractNumId w:val="17"/>
  </w:num>
  <w:num w:numId="28" w16cid:durableId="1236740916">
    <w:abstractNumId w:val="25"/>
  </w:num>
  <w:num w:numId="29" w16cid:durableId="1873834668">
    <w:abstractNumId w:val="20"/>
  </w:num>
  <w:num w:numId="30" w16cid:durableId="258684932">
    <w:abstractNumId w:val="11"/>
  </w:num>
  <w:num w:numId="31" w16cid:durableId="1555195938">
    <w:abstractNumId w:val="28"/>
  </w:num>
  <w:num w:numId="32" w16cid:durableId="39019958">
    <w:abstractNumId w:val="13"/>
  </w:num>
  <w:num w:numId="33" w16cid:durableId="1609702637">
    <w:abstractNumId w:val="19"/>
  </w:num>
  <w:num w:numId="34" w16cid:durableId="1422726302">
    <w:abstractNumId w:val="35"/>
  </w:num>
  <w:num w:numId="35" w16cid:durableId="1722288796">
    <w:abstractNumId w:val="16"/>
  </w:num>
  <w:num w:numId="36" w16cid:durableId="12573215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76"/>
    <w:rsid w:val="00007B3A"/>
    <w:rsid w:val="00016675"/>
    <w:rsid w:val="00027A9F"/>
    <w:rsid w:val="00032829"/>
    <w:rsid w:val="00032C74"/>
    <w:rsid w:val="0005504B"/>
    <w:rsid w:val="00060C30"/>
    <w:rsid w:val="00062184"/>
    <w:rsid w:val="000621CB"/>
    <w:rsid w:val="00064135"/>
    <w:rsid w:val="000744ED"/>
    <w:rsid w:val="00075AE8"/>
    <w:rsid w:val="0007662F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05CCC"/>
    <w:rsid w:val="00117A7B"/>
    <w:rsid w:val="0013169B"/>
    <w:rsid w:val="00132445"/>
    <w:rsid w:val="00136097"/>
    <w:rsid w:val="0014067C"/>
    <w:rsid w:val="0014143E"/>
    <w:rsid w:val="00143C37"/>
    <w:rsid w:val="00146D51"/>
    <w:rsid w:val="00150BE3"/>
    <w:rsid w:val="0015248E"/>
    <w:rsid w:val="00153D3E"/>
    <w:rsid w:val="0016259A"/>
    <w:rsid w:val="001631F9"/>
    <w:rsid w:val="001763F1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1F5859"/>
    <w:rsid w:val="0020208F"/>
    <w:rsid w:val="002022B2"/>
    <w:rsid w:val="0020340F"/>
    <w:rsid w:val="00224D5B"/>
    <w:rsid w:val="00224FE9"/>
    <w:rsid w:val="00225865"/>
    <w:rsid w:val="00226ABC"/>
    <w:rsid w:val="002274AE"/>
    <w:rsid w:val="00235769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5377"/>
    <w:rsid w:val="002D69BA"/>
    <w:rsid w:val="002F5068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3509"/>
    <w:rsid w:val="00336960"/>
    <w:rsid w:val="003410F2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0A7B"/>
    <w:rsid w:val="003F4187"/>
    <w:rsid w:val="003F5EE1"/>
    <w:rsid w:val="003F6679"/>
    <w:rsid w:val="00403599"/>
    <w:rsid w:val="00405788"/>
    <w:rsid w:val="0041192C"/>
    <w:rsid w:val="00411EBF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0116E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3E67"/>
    <w:rsid w:val="00615B8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2EAF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63F2"/>
    <w:rsid w:val="007676B0"/>
    <w:rsid w:val="00770C96"/>
    <w:rsid w:val="00774953"/>
    <w:rsid w:val="00781618"/>
    <w:rsid w:val="00794750"/>
    <w:rsid w:val="00795553"/>
    <w:rsid w:val="007A3CDF"/>
    <w:rsid w:val="007A4927"/>
    <w:rsid w:val="007C0EAA"/>
    <w:rsid w:val="007C3C3D"/>
    <w:rsid w:val="007D1F0E"/>
    <w:rsid w:val="007D30C1"/>
    <w:rsid w:val="007D641E"/>
    <w:rsid w:val="007E111D"/>
    <w:rsid w:val="007F5B21"/>
    <w:rsid w:val="007F5D38"/>
    <w:rsid w:val="00800756"/>
    <w:rsid w:val="00801E8B"/>
    <w:rsid w:val="00822ADD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595F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7838"/>
    <w:rsid w:val="008B2C6D"/>
    <w:rsid w:val="008B4A40"/>
    <w:rsid w:val="008C04C7"/>
    <w:rsid w:val="008C0FB8"/>
    <w:rsid w:val="008E4A1E"/>
    <w:rsid w:val="008E50BA"/>
    <w:rsid w:val="008F0734"/>
    <w:rsid w:val="008F0A2D"/>
    <w:rsid w:val="008F5ECE"/>
    <w:rsid w:val="008F717D"/>
    <w:rsid w:val="00914938"/>
    <w:rsid w:val="00927466"/>
    <w:rsid w:val="00945661"/>
    <w:rsid w:val="0095082E"/>
    <w:rsid w:val="009551C7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2A9F"/>
    <w:rsid w:val="00BA3DD9"/>
    <w:rsid w:val="00BB2D77"/>
    <w:rsid w:val="00BC79A5"/>
    <w:rsid w:val="00BD43DA"/>
    <w:rsid w:val="00BD4FBD"/>
    <w:rsid w:val="00BE25AE"/>
    <w:rsid w:val="00BF04F4"/>
    <w:rsid w:val="00BF0A3C"/>
    <w:rsid w:val="00BF2A4A"/>
    <w:rsid w:val="00BF62C5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0F4C"/>
    <w:rsid w:val="00C81C12"/>
    <w:rsid w:val="00C84325"/>
    <w:rsid w:val="00C84CFF"/>
    <w:rsid w:val="00C90F50"/>
    <w:rsid w:val="00C9350A"/>
    <w:rsid w:val="00C9682C"/>
    <w:rsid w:val="00C97804"/>
    <w:rsid w:val="00CA4FD9"/>
    <w:rsid w:val="00CB5B91"/>
    <w:rsid w:val="00CD29B1"/>
    <w:rsid w:val="00CD4F11"/>
    <w:rsid w:val="00CD63F3"/>
    <w:rsid w:val="00CD7F2E"/>
    <w:rsid w:val="00CE2C02"/>
    <w:rsid w:val="00CE625A"/>
    <w:rsid w:val="00CF6862"/>
    <w:rsid w:val="00CF7880"/>
    <w:rsid w:val="00D00F6F"/>
    <w:rsid w:val="00D01F47"/>
    <w:rsid w:val="00D0690A"/>
    <w:rsid w:val="00D2674F"/>
    <w:rsid w:val="00D3372B"/>
    <w:rsid w:val="00D45FE2"/>
    <w:rsid w:val="00D4618C"/>
    <w:rsid w:val="00D46465"/>
    <w:rsid w:val="00D626D7"/>
    <w:rsid w:val="00D6461B"/>
    <w:rsid w:val="00D70998"/>
    <w:rsid w:val="00D74B0B"/>
    <w:rsid w:val="00D82DC9"/>
    <w:rsid w:val="00D83F0C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2508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0F8D"/>
    <w:rsid w:val="00E62B01"/>
    <w:rsid w:val="00E71841"/>
    <w:rsid w:val="00E718CF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75A03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D5531975-562D-4466-9DDC-6BEDA630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679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E1EA0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a9">
    <w:name w:val="Hyperlink"/>
    <w:uiPriority w:val="99"/>
    <w:unhideWhenUsed/>
    <w:rsid w:val="00C21DB4"/>
    <w:rPr>
      <w:color w:val="0563C1"/>
      <w:u w:val="single"/>
    </w:rPr>
  </w:style>
  <w:style w:type="character" w:styleId="aa">
    <w:name w:val="Unresolved Mention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C84325"/>
    <w:pPr>
      <w:suppressAutoHyphens/>
      <w:autoSpaceDN w:val="0"/>
      <w:textAlignment w:val="baseline"/>
    </w:pPr>
    <w:rPr>
      <w:rFonts w:ascii="Liberation Serif" w:eastAsia="Droid Sans Fallback" w:hAnsi="Liberation Serif" w:cs="Noto Sans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C84325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2</cp:revision>
  <cp:lastPrinted>2022-10-29T18:57:00Z</cp:lastPrinted>
  <dcterms:created xsi:type="dcterms:W3CDTF">2022-11-04T13:20:00Z</dcterms:created>
  <dcterms:modified xsi:type="dcterms:W3CDTF">2022-11-04T13:20:00Z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